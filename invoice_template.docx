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0727" w14:textId="77777777" w:rsidR="007F2D0D" w:rsidRPr="007F2D0D" w:rsidRDefault="007F2D0D" w:rsidP="007F2D0D">
      <w:pPr>
        <w:pStyle w:val="Title"/>
        <w:jc w:val="left"/>
        <w:rPr>
          <w:sz w:val="24"/>
          <w:szCs w:val="24"/>
        </w:rPr>
      </w:pPr>
    </w:p>
    <w:p w14:paraId="2A326F70" w14:textId="14156C29" w:rsidR="001A4A7E" w:rsidRDefault="001A4A7E" w:rsidP="001A4A7E">
      <w:pPr>
        <w:pStyle w:val="Title"/>
      </w:pPr>
      <w:r>
        <w:t>Invoice</w:t>
      </w:r>
    </w:p>
    <w:p w14:paraId="29EFECD6" w14:textId="500B15CF" w:rsidR="001A4A7E" w:rsidRDefault="007F2D0D" w:rsidP="007F2D0D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Date: {{Date</w:t>
      </w:r>
      <w:proofErr w:type="gramStart"/>
      <w:r>
        <w:rPr>
          <w:rFonts w:ascii="Adobe Gothic Std B" w:eastAsia="Adobe Gothic Std B" w:hAnsi="Adobe Gothic Std B"/>
        </w:rPr>
        <w:t xml:space="preserve">}}   </w:t>
      </w:r>
      <w:proofErr w:type="gramEnd"/>
      <w:r>
        <w:rPr>
          <w:rFonts w:ascii="Adobe Gothic Std B" w:eastAsia="Adobe Gothic Std B" w:hAnsi="Adobe Gothic Std B"/>
        </w:rPr>
        <w:t xml:space="preserve">                                                                                              </w:t>
      </w:r>
      <w:r w:rsidR="00D9298C">
        <w:rPr>
          <w:rFonts w:ascii="Adobe Gothic Std B" w:eastAsia="Adobe Gothic Std B" w:hAnsi="Adobe Gothic Std B"/>
        </w:rPr>
        <w:t xml:space="preserve">                </w:t>
      </w:r>
      <w:r>
        <w:rPr>
          <w:rFonts w:ascii="Adobe Gothic Std B" w:eastAsia="Adobe Gothic Std B" w:hAnsi="Adobe Gothic Std B"/>
        </w:rPr>
        <w:t xml:space="preserve">   </w:t>
      </w:r>
      <w:r w:rsidR="001A4A7E"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7DA2CD0C" w:rsidR="001A4A7E" w:rsidRPr="001A4A7E" w:rsidRDefault="007F2D0D" w:rsidP="007F2D0D">
      <w:pPr>
        <w:tabs>
          <w:tab w:val="left" w:pos="200"/>
          <w:tab w:val="right" w:pos="10080"/>
        </w:tabs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</w:t>
      </w:r>
      <w:proofErr w:type="gramStart"/>
      <w:r>
        <w:rPr>
          <w:rFonts w:ascii="Adobe Gothic Std B" w:eastAsia="Adobe Gothic Std B" w:hAnsi="Adobe Gothic Std B"/>
        </w:rPr>
        <w:t>No. :</w:t>
      </w:r>
      <w:proofErr w:type="gramEnd"/>
      <w:r>
        <w:rPr>
          <w:rFonts w:ascii="Adobe Gothic Std B" w:eastAsia="Adobe Gothic Std B" w:hAnsi="Adobe Gothic Std B"/>
        </w:rPr>
        <w:t xml:space="preserve">{{ID}}                                                                                                   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pPr w:leftFromText="180" w:rightFromText="180" w:vertAnchor="page" w:horzAnchor="margin" w:tblpY="5040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6"/>
        <w:gridCol w:w="5553"/>
        <w:gridCol w:w="1636"/>
        <w:gridCol w:w="1625"/>
      </w:tblGrid>
      <w:tr w:rsidR="007F2D0D" w:rsidRPr="001A4A7E" w14:paraId="39312F4A" w14:textId="77777777" w:rsidTr="007F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D9312B9EB711479A8573BCDC671652AD"/>
            </w:placeholder>
            <w:temporary/>
            <w:showingPlcHdr/>
            <w15:appearance w15:val="hidden"/>
          </w:sdtPr>
          <w:sdtContent>
            <w:tc>
              <w:tcPr>
                <w:tcW w:w="1266" w:type="dxa"/>
                <w:tcMar>
                  <w:top w:w="259" w:type="dxa"/>
                </w:tcMar>
              </w:tcPr>
              <w:p w14:paraId="2AE3B565" w14:textId="77777777" w:rsidR="007F2D0D" w:rsidRPr="001A4A7E" w:rsidRDefault="007F2D0D" w:rsidP="007F2D0D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3EFD16B6DF6A4E28AC6F41930CBF05CD"/>
            </w:placeholder>
            <w:temporary/>
            <w:showingPlcHdr/>
            <w15:appearance w15:val="hidden"/>
          </w:sdtPr>
          <w:sdtContent>
            <w:tc>
              <w:tcPr>
                <w:tcW w:w="5547" w:type="dxa"/>
                <w:tcMar>
                  <w:top w:w="259" w:type="dxa"/>
                </w:tcMar>
              </w:tcPr>
              <w:p w14:paraId="7CB2B849" w14:textId="77777777" w:rsidR="007F2D0D" w:rsidRPr="001A4A7E" w:rsidRDefault="007F2D0D" w:rsidP="007F2D0D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CE341196914D4E32A299A03E4E154AE9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Mar>
                  <w:top w:w="259" w:type="dxa"/>
                </w:tcMar>
              </w:tcPr>
              <w:p w14:paraId="6F54B0A1" w14:textId="77777777" w:rsidR="007F2D0D" w:rsidRPr="001A4A7E" w:rsidRDefault="007F2D0D" w:rsidP="007F2D0D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397D7720DE1F46DD82F118658822EC6D"/>
            </w:placeholder>
            <w:temporary/>
            <w:showingPlcHdr/>
            <w15:appearance w15:val="hidden"/>
          </w:sdtPr>
          <w:sdtContent>
            <w:tc>
              <w:tcPr>
                <w:tcW w:w="1623" w:type="dxa"/>
                <w:tcMar>
                  <w:top w:w="259" w:type="dxa"/>
                </w:tcMar>
              </w:tcPr>
              <w:p w14:paraId="1F090C7F" w14:textId="77777777" w:rsidR="007F2D0D" w:rsidRPr="001A4A7E" w:rsidRDefault="007F2D0D" w:rsidP="007F2D0D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F2D0D" w:rsidRPr="001A4A7E" w14:paraId="2516B3CA" w14:textId="77777777" w:rsidTr="007F2D0D">
        <w:trPr>
          <w:trHeight w:val="288"/>
        </w:trPr>
        <w:tc>
          <w:tcPr>
            <w:tcW w:w="1266" w:type="dxa"/>
          </w:tcPr>
          <w:p w14:paraId="2EF00AD7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47" w:type="dxa"/>
          </w:tcPr>
          <w:p w14:paraId="49DCB598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332F59BE" w14:textId="77777777" w:rsidR="007F2D0D" w:rsidRPr="001A4A7E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3A92997A" w14:textId="77777777" w:rsidR="007F2D0D" w:rsidRPr="001A4A7E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F2D0D" w:rsidRPr="001A4A7E" w14:paraId="0EC9DF2D" w14:textId="77777777" w:rsidTr="007F2D0D">
        <w:trPr>
          <w:trHeight w:val="288"/>
        </w:trPr>
        <w:tc>
          <w:tcPr>
            <w:tcW w:w="1266" w:type="dxa"/>
          </w:tcPr>
          <w:p w14:paraId="72FC1762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5547" w:type="dxa"/>
          </w:tcPr>
          <w:p w14:paraId="4C1A03FC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1D17BE47" w14:textId="77777777" w:rsidR="007F2D0D" w:rsidRPr="001A4A7E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32EB7A91" w14:textId="77777777" w:rsidR="007F2D0D" w:rsidRPr="001A4A7E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7F2D0D" w:rsidRPr="001A4A7E" w14:paraId="3C681A45" w14:textId="77777777" w:rsidTr="007F2D0D">
        <w:trPr>
          <w:trHeight w:val="288"/>
        </w:trPr>
        <w:tc>
          <w:tcPr>
            <w:tcW w:w="1266" w:type="dxa"/>
          </w:tcPr>
          <w:p w14:paraId="7183744C" w14:textId="77777777" w:rsidR="007F2D0D" w:rsidRDefault="007F2D0D" w:rsidP="007F2D0D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47" w:type="dxa"/>
          </w:tcPr>
          <w:p w14:paraId="5B11753A" w14:textId="77777777" w:rsidR="007F2D0D" w:rsidRDefault="007F2D0D" w:rsidP="007F2D0D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47CB2862" w14:textId="77777777" w:rsidR="007F2D0D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7D90A2C" w14:textId="77777777" w:rsidR="007F2D0D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F2D0D" w:rsidRPr="001A4A7E" w14:paraId="18C2F973" w14:textId="77777777" w:rsidTr="007F2D0D">
        <w:trPr>
          <w:trHeight w:val="288"/>
        </w:trPr>
        <w:tc>
          <w:tcPr>
            <w:tcW w:w="1266" w:type="dxa"/>
            <w:tcBorders>
              <w:left w:val="nil"/>
              <w:bottom w:val="nil"/>
              <w:right w:val="nil"/>
            </w:tcBorders>
          </w:tcPr>
          <w:p w14:paraId="00C48C35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47" w:type="dxa"/>
            <w:tcBorders>
              <w:left w:val="nil"/>
              <w:bottom w:val="nil"/>
              <w:right w:val="nil"/>
            </w:tcBorders>
          </w:tcPr>
          <w:p w14:paraId="0F437724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422F90B7B5AD4FD6AE81D84B6FAB1083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left w:val="nil"/>
                  <w:bottom w:val="nil"/>
                </w:tcBorders>
              </w:tcPr>
              <w:p w14:paraId="2A3E6829" w14:textId="77777777" w:rsidR="007F2D0D" w:rsidRPr="001A4A7E" w:rsidRDefault="007F2D0D" w:rsidP="007F2D0D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372EC832" w14:textId="77777777" w:rsidR="007F2D0D" w:rsidRPr="001A4A7E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F2D0D" w:rsidRPr="001A4A7E" w14:paraId="7D4D67EE" w14:textId="77777777" w:rsidTr="007F2D0D">
        <w:trPr>
          <w:trHeight w:val="288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0AE87351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47" w:type="dxa"/>
            <w:tcBorders>
              <w:top w:val="nil"/>
              <w:left w:val="nil"/>
              <w:bottom w:val="nil"/>
              <w:right w:val="nil"/>
            </w:tcBorders>
          </w:tcPr>
          <w:p w14:paraId="129CA94B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DDBAE4F5210F4A75A8AF6C9A3BC08109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1F1764EF" w14:textId="77777777" w:rsidR="007F2D0D" w:rsidRPr="001A4A7E" w:rsidRDefault="007F2D0D" w:rsidP="007F2D0D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5F87F1A0" w14:textId="77777777" w:rsidR="007F2D0D" w:rsidRPr="001A4A7E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F2D0D" w:rsidRPr="001A4A7E" w14:paraId="2088BC40" w14:textId="77777777" w:rsidTr="007F2D0D">
        <w:trPr>
          <w:trHeight w:val="288"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1D990961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47" w:type="dxa"/>
            <w:tcBorders>
              <w:top w:val="nil"/>
              <w:left w:val="nil"/>
              <w:bottom w:val="nil"/>
              <w:right w:val="nil"/>
            </w:tcBorders>
          </w:tcPr>
          <w:p w14:paraId="130981B8" w14:textId="77777777" w:rsidR="007F2D0D" w:rsidRPr="001A4A7E" w:rsidRDefault="007F2D0D" w:rsidP="007F2D0D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F47EF0DDB0849E7B67D3658B9555666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6EC21B26" w14:textId="77777777" w:rsidR="007F2D0D" w:rsidRPr="001A4A7E" w:rsidRDefault="007F2D0D" w:rsidP="007F2D0D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2798808F" w14:textId="77777777" w:rsidR="007F2D0D" w:rsidRPr="001A4A7E" w:rsidRDefault="007F2D0D" w:rsidP="007F2D0D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BC892" w14:textId="77777777" w:rsidR="00F054F6" w:rsidRDefault="00F054F6" w:rsidP="00DA124E">
      <w:r>
        <w:separator/>
      </w:r>
    </w:p>
  </w:endnote>
  <w:endnote w:type="continuationSeparator" w:id="0">
    <w:p w14:paraId="6E652AB5" w14:textId="77777777" w:rsidR="00F054F6" w:rsidRDefault="00F054F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9524F" w14:textId="77777777" w:rsidR="00F054F6" w:rsidRDefault="00F054F6" w:rsidP="00DA124E">
      <w:r>
        <w:separator/>
      </w:r>
    </w:p>
  </w:footnote>
  <w:footnote w:type="continuationSeparator" w:id="0">
    <w:p w14:paraId="6AB480EF" w14:textId="77777777" w:rsidR="00F054F6" w:rsidRDefault="00F054F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0FAA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F2D0D"/>
    <w:rsid w:val="00846FB5"/>
    <w:rsid w:val="00865239"/>
    <w:rsid w:val="00903F0F"/>
    <w:rsid w:val="009D7824"/>
    <w:rsid w:val="009F3F74"/>
    <w:rsid w:val="00A15950"/>
    <w:rsid w:val="00A2654F"/>
    <w:rsid w:val="00A77210"/>
    <w:rsid w:val="00A82089"/>
    <w:rsid w:val="00AC6A6B"/>
    <w:rsid w:val="00AD286D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9298C"/>
    <w:rsid w:val="00DA124E"/>
    <w:rsid w:val="00DE3DFA"/>
    <w:rsid w:val="00DF32B2"/>
    <w:rsid w:val="00E10529"/>
    <w:rsid w:val="00E61B2E"/>
    <w:rsid w:val="00E64B22"/>
    <w:rsid w:val="00E70B6C"/>
    <w:rsid w:val="00E87249"/>
    <w:rsid w:val="00EB59E9"/>
    <w:rsid w:val="00EC23BD"/>
    <w:rsid w:val="00EC56F5"/>
    <w:rsid w:val="00F054F6"/>
    <w:rsid w:val="00F33254"/>
    <w:rsid w:val="00F53936"/>
    <w:rsid w:val="00F64CE8"/>
    <w:rsid w:val="00F734DA"/>
    <w:rsid w:val="00FD225F"/>
    <w:rsid w:val="00FE7624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9312B9EB711479A8573BCDC67165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2264-F097-4FFD-B498-BD28E4864273}"/>
      </w:docPartPr>
      <w:docPartBody>
        <w:p w:rsidR="00691C1D" w:rsidRDefault="00A71346" w:rsidP="00A71346">
          <w:pPr>
            <w:pStyle w:val="D9312B9EB711479A8573BCDC671652AD"/>
          </w:pPr>
          <w:r>
            <w:t>Qty</w:t>
          </w:r>
        </w:p>
      </w:docPartBody>
    </w:docPart>
    <w:docPart>
      <w:docPartPr>
        <w:name w:val="3EFD16B6DF6A4E28AC6F41930CBF0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F9426-A75D-4D70-9E7E-181E9515E386}"/>
      </w:docPartPr>
      <w:docPartBody>
        <w:p w:rsidR="00691C1D" w:rsidRDefault="00A71346" w:rsidP="00A71346">
          <w:pPr>
            <w:pStyle w:val="3EFD16B6DF6A4E28AC6F41930CBF05CD"/>
          </w:pPr>
          <w:r>
            <w:t>Description</w:t>
          </w:r>
        </w:p>
      </w:docPartBody>
    </w:docPart>
    <w:docPart>
      <w:docPartPr>
        <w:name w:val="CE341196914D4E32A299A03E4E154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56E5-67CC-42CA-AD32-9F6D013CE66B}"/>
      </w:docPartPr>
      <w:docPartBody>
        <w:p w:rsidR="00691C1D" w:rsidRDefault="00A71346" w:rsidP="00A71346">
          <w:pPr>
            <w:pStyle w:val="CE341196914D4E32A299A03E4E154AE9"/>
          </w:pPr>
          <w:r>
            <w:t>Unit Price</w:t>
          </w:r>
        </w:p>
      </w:docPartBody>
    </w:docPart>
    <w:docPart>
      <w:docPartPr>
        <w:name w:val="397D7720DE1F46DD82F118658822E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50A7E-6F47-4782-BE67-8395E2838B4E}"/>
      </w:docPartPr>
      <w:docPartBody>
        <w:p w:rsidR="00691C1D" w:rsidRDefault="00A71346" w:rsidP="00A71346">
          <w:pPr>
            <w:pStyle w:val="397D7720DE1F46DD82F118658822EC6D"/>
          </w:pPr>
          <w:r>
            <w:t>Line Total</w:t>
          </w:r>
        </w:p>
      </w:docPartBody>
    </w:docPart>
    <w:docPart>
      <w:docPartPr>
        <w:name w:val="422F90B7B5AD4FD6AE81D84B6FAB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DAEDF-B7F2-40FE-8471-CE6AF15770D9}"/>
      </w:docPartPr>
      <w:docPartBody>
        <w:p w:rsidR="00691C1D" w:rsidRDefault="00A71346" w:rsidP="00A71346">
          <w:pPr>
            <w:pStyle w:val="422F90B7B5AD4FD6AE81D84B6FAB1083"/>
          </w:pPr>
          <w:r>
            <w:t>Subtotal</w:t>
          </w:r>
        </w:p>
      </w:docPartBody>
    </w:docPart>
    <w:docPart>
      <w:docPartPr>
        <w:name w:val="DDBAE4F5210F4A75A8AF6C9A3BC08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8C41F-CADC-4899-96DB-23FBDF636D38}"/>
      </w:docPartPr>
      <w:docPartBody>
        <w:p w:rsidR="00691C1D" w:rsidRDefault="00A71346" w:rsidP="00A71346">
          <w:pPr>
            <w:pStyle w:val="DDBAE4F5210F4A75A8AF6C9A3BC08109"/>
          </w:pPr>
          <w:r>
            <w:t>Sales Tax</w:t>
          </w:r>
        </w:p>
      </w:docPartBody>
    </w:docPart>
    <w:docPart>
      <w:docPartPr>
        <w:name w:val="5F47EF0DDB0849E7B67D3658B955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4A8E6-4F02-4788-A637-7718EE3249EE}"/>
      </w:docPartPr>
      <w:docPartBody>
        <w:p w:rsidR="00691C1D" w:rsidRDefault="00A71346" w:rsidP="00A71346">
          <w:pPr>
            <w:pStyle w:val="5F47EF0DDB0849E7B67D3658B955566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00FAA"/>
    <w:rsid w:val="00691C1D"/>
    <w:rsid w:val="007931FB"/>
    <w:rsid w:val="0087499A"/>
    <w:rsid w:val="00903F0F"/>
    <w:rsid w:val="00A15950"/>
    <w:rsid w:val="00A71346"/>
    <w:rsid w:val="00C37AF7"/>
    <w:rsid w:val="00D94F0E"/>
    <w:rsid w:val="00F35D56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12B9EB711479A8573BCDC671652AD">
    <w:name w:val="D9312B9EB711479A8573BCDC671652AD"/>
    <w:rsid w:val="00A7134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3EFD16B6DF6A4E28AC6F41930CBF05CD">
    <w:name w:val="3EFD16B6DF6A4E28AC6F41930CBF05CD"/>
    <w:rsid w:val="00A7134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E341196914D4E32A299A03E4E154AE9">
    <w:name w:val="CE341196914D4E32A299A03E4E154AE9"/>
    <w:rsid w:val="00A7134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397D7720DE1F46DD82F118658822EC6D">
    <w:name w:val="397D7720DE1F46DD82F118658822EC6D"/>
    <w:rsid w:val="00A7134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422F90B7B5AD4FD6AE81D84B6FAB1083">
    <w:name w:val="422F90B7B5AD4FD6AE81D84B6FAB1083"/>
    <w:rsid w:val="00A7134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DDBAE4F5210F4A75A8AF6C9A3BC08109">
    <w:name w:val="DDBAE4F5210F4A75A8AF6C9A3BC08109"/>
    <w:rsid w:val="00A7134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5F47EF0DDB0849E7B67D3658B9555666">
    <w:name w:val="5F47EF0DDB0849E7B67D3658B9555666"/>
    <w:rsid w:val="00A7134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mayank tiwari</cp:lastModifiedBy>
  <cp:revision>13</cp:revision>
  <dcterms:created xsi:type="dcterms:W3CDTF">2022-10-08T09:21:00Z</dcterms:created>
  <dcterms:modified xsi:type="dcterms:W3CDTF">2025-02-19T17:39:00Z</dcterms:modified>
  <cp:category/>
  <cp:version/>
</cp:coreProperties>
</file>